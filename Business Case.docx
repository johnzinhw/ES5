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FAA" w:rsidRDefault="00323FAA" w:rsidP="00323FAA">
      <w:r w:rsidRPr="00323FAA">
        <w:t xml:space="preserve"> 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323FAA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323FAA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323FAA" w:rsidRPr="00C52528" w:rsidTr="00DB19BE">
        <w:trPr>
          <w:trHeight w:val="340"/>
        </w:trPr>
        <w:tc>
          <w:tcPr>
            <w:tcW w:w="737" w:type="dxa"/>
            <w:vAlign w:val="center"/>
          </w:tcPr>
          <w:p w:rsidR="00323FAA" w:rsidRPr="00C52528" w:rsidRDefault="00323FAA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323FAA" w:rsidRPr="00C52528" w:rsidRDefault="00323FAA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323FAA" w:rsidRPr="00C52528" w:rsidRDefault="00323FAA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323FAA" w:rsidRPr="00C52528" w:rsidRDefault="00323FAA" w:rsidP="00DB19BE">
            <w:pPr>
              <w:pStyle w:val="Verses"/>
            </w:pPr>
          </w:p>
        </w:tc>
      </w:tr>
    </w:tbl>
    <w:p w:rsidR="00323FAA" w:rsidRDefault="00323FAA" w:rsidP="00323FAA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404649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FAA" w:rsidRDefault="00323FAA">
          <w:pPr>
            <w:pStyle w:val="CabealhodoSumrio"/>
          </w:pPr>
          <w:r>
            <w:t>Sumário</w:t>
          </w:r>
        </w:p>
        <w:p w:rsidR="00567B67" w:rsidRDefault="00323F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22105" w:history="1">
            <w:r w:rsidR="00567B67" w:rsidRPr="00022602">
              <w:rPr>
                <w:rStyle w:val="Hyperlink"/>
                <w:noProof/>
              </w:rPr>
              <w:t>Objetivos deste documento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_Toc423722105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786AD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6" w:history="1">
            <w:r w:rsidR="00567B67" w:rsidRPr="00022602">
              <w:rPr>
                <w:rStyle w:val="Hyperlink"/>
                <w:noProof/>
              </w:rPr>
              <w:t>Objetivo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_Toc423722106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786AD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7" w:history="1">
            <w:r w:rsidR="00567B67" w:rsidRPr="00022602">
              <w:rPr>
                <w:rStyle w:val="Hyperlink"/>
                <w:noProof/>
              </w:rPr>
              <w:t>Necessidades a serem atendidas e requisitos da solução proposta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_Toc423722107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786AD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8" w:history="1">
            <w:r w:rsidR="00567B67" w:rsidRPr="00022602">
              <w:rPr>
                <w:rStyle w:val="Hyperlink"/>
                <w:noProof/>
              </w:rPr>
              <w:t>Indicadores de sucesso do projeto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_Toc423722108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786AD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9" w:history="1">
            <w:r w:rsidR="00567B67" w:rsidRPr="00022602">
              <w:rPr>
                <w:rStyle w:val="Hyperlink"/>
                <w:noProof/>
              </w:rPr>
              <w:t>Previsão das Principais Entregas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_Toc423722109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786AD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0" w:history="1">
            <w:r w:rsidR="00567B67" w:rsidRPr="00022602">
              <w:rPr>
                <w:rStyle w:val="Hyperlink"/>
                <w:noProof/>
              </w:rPr>
              <w:t>Organização do Projeto (Governança)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_Toc423722110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786AD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1" w:history="1">
            <w:r w:rsidR="00567B67" w:rsidRPr="00022602">
              <w:rPr>
                <w:rStyle w:val="Hyperlink"/>
                <w:noProof/>
              </w:rPr>
              <w:t>Análise competitiva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_Toc423722111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786AD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2" w:history="1">
            <w:r w:rsidR="00567B67" w:rsidRPr="00022602">
              <w:rPr>
                <w:rStyle w:val="Hyperlink"/>
                <w:noProof/>
              </w:rPr>
              <w:t>Partes interessadas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_Toc423722112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786AD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3" w:history="1">
            <w:r w:rsidR="00567B67" w:rsidRPr="00022602">
              <w:rPr>
                <w:rStyle w:val="Hyperlink"/>
                <w:noProof/>
              </w:rPr>
              <w:t>Orçamento e Estimativa dos Esforços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_Toc423722113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323FAA" w:rsidRDefault="00323FAA">
          <w:r>
            <w:rPr>
              <w:b/>
              <w:bCs/>
            </w:rPr>
            <w:fldChar w:fldCharType="end"/>
          </w:r>
        </w:p>
      </w:sdtContent>
    </w:sdt>
    <w:p w:rsidR="00323FAA" w:rsidRDefault="00323FAA" w:rsidP="00323FAA"/>
    <w:p w:rsidR="00323FAA" w:rsidRPr="008843C9" w:rsidRDefault="00323FAA" w:rsidP="00567B67">
      <w:pPr>
        <w:pStyle w:val="Ttulo1"/>
      </w:pPr>
      <w:bookmarkStart w:id="0" w:name="_Toc404963517"/>
      <w:bookmarkStart w:id="1" w:name="_Toc423722105"/>
      <w:r w:rsidRPr="008843C9">
        <w:t>Objetivos deste documento</w:t>
      </w:r>
      <w:bookmarkEnd w:id="0"/>
      <w:bookmarkEnd w:id="1"/>
    </w:p>
    <w:p w:rsidR="003D377B" w:rsidRDefault="007579D4" w:rsidP="003D377B">
      <w:r>
        <w:t xml:space="preserve">O </w:t>
      </w:r>
      <w:hyperlink r:id="rId8" w:tooltip="Business Case" w:history="1">
        <w:r w:rsidRPr="00F96AD2">
          <w:rPr>
            <w:rStyle w:val="Hyperlink"/>
          </w:rPr>
          <w:t>Business Case</w:t>
        </w:r>
      </w:hyperlink>
      <w:r>
        <w:t xml:space="preserve"> </w:t>
      </w:r>
      <w:r w:rsidR="00E04E66">
        <w:t>deve d</w:t>
      </w:r>
      <w:r w:rsidR="001D02B0">
        <w:t xml:space="preserve">eterminar </w:t>
      </w:r>
      <w:r w:rsidR="006B31CC">
        <w:t>a viabilidade econômica d</w:t>
      </w:r>
      <w:r w:rsidR="001D02B0">
        <w:t xml:space="preserve">o projeto </w:t>
      </w:r>
      <w:r w:rsidR="006B31CC">
        <w:t xml:space="preserve">e </w:t>
      </w:r>
      <w:r w:rsidR="004F7385">
        <w:t>classific</w:t>
      </w:r>
      <w:r w:rsidR="006B31CC">
        <w:t xml:space="preserve">á-lo </w:t>
      </w:r>
      <w:r w:rsidR="004F7385">
        <w:t>no portfólio de projetos</w:t>
      </w:r>
      <w:r w:rsidR="001D02B0">
        <w:t>.</w:t>
      </w:r>
    </w:p>
    <w:p w:rsidR="001D02B0" w:rsidRDefault="001D02B0" w:rsidP="003D377B"/>
    <w:p w:rsidR="007579D4" w:rsidRDefault="007579D4" w:rsidP="003D377B"/>
    <w:p w:rsidR="007579D4" w:rsidRPr="00244C1A" w:rsidRDefault="007579D4" w:rsidP="007579D4">
      <w:pPr>
        <w:pStyle w:val="Ttulo1"/>
      </w:pPr>
      <w:bookmarkStart w:id="2" w:name="_Toc404963519"/>
      <w:bookmarkStart w:id="3" w:name="_Toc423722107"/>
      <w:bookmarkStart w:id="4" w:name="_Toc404963518"/>
      <w:bookmarkStart w:id="5" w:name="_Toc423722106"/>
      <w:r w:rsidRPr="00244C1A">
        <w:t xml:space="preserve">Necessidades </w:t>
      </w:r>
      <w:r>
        <w:t xml:space="preserve">a serem atendidas e requisitos </w:t>
      </w:r>
      <w:r w:rsidRPr="00244C1A">
        <w:t>da solução proposta</w:t>
      </w:r>
      <w:bookmarkEnd w:id="2"/>
      <w:bookmarkEnd w:id="3"/>
    </w:p>
    <w:p w:rsidR="007579D4" w:rsidRDefault="00C80FBC" w:rsidP="00FA5F3D">
      <w:r>
        <w:t>Como forma de otimizar o trabalho da equipe na organização dos dados e geração de relatórios de viagens, que hoje é feito com o auxílio de planilhas eletrônicas. Sendo assim, otimizando todo o processo de gerenciamento de viagens.</w:t>
      </w:r>
    </w:p>
    <w:p w:rsidR="007579D4" w:rsidRPr="00244C1A" w:rsidRDefault="007579D4" w:rsidP="007579D4">
      <w:pPr>
        <w:tabs>
          <w:tab w:val="num" w:pos="750"/>
        </w:tabs>
      </w:pPr>
    </w:p>
    <w:p w:rsidR="00CF544E" w:rsidRPr="00244C1A" w:rsidRDefault="007579D4" w:rsidP="00472982">
      <w:pPr>
        <w:pStyle w:val="Ttulo1"/>
      </w:pPr>
      <w:r>
        <w:t xml:space="preserve">Análise de Custo </w:t>
      </w:r>
      <w:r w:rsidR="00AC022F">
        <w:t>X</w:t>
      </w:r>
      <w:r>
        <w:t xml:space="preserve"> Benefício</w:t>
      </w:r>
      <w:bookmarkEnd w:id="4"/>
      <w:bookmarkEnd w:id="5"/>
    </w:p>
    <w:p w:rsidR="00CF544E" w:rsidRPr="00244C1A" w:rsidRDefault="00FA5F3D" w:rsidP="00652244">
      <w:pPr>
        <w:pStyle w:val="Comments"/>
      </w:pPr>
      <w:r>
        <w:t>Atualmente, o uso de planilhas eletrônicas, não são tão usadas em departamentos como estes, pois qualquer pessoa pode ter acesso e apagar algum dado, e também diminuir o tempo, aumentando segurança, diminuindo tempo de resposta e uma melhor gestão.</w:t>
      </w:r>
    </w:p>
    <w:p w:rsidR="00CF544E" w:rsidRPr="00244C1A" w:rsidRDefault="00CF544E" w:rsidP="00CF544E">
      <w:pPr>
        <w:tabs>
          <w:tab w:val="num" w:pos="750"/>
        </w:tabs>
      </w:pPr>
    </w:p>
    <w:p w:rsidR="0010522B" w:rsidRPr="00894132" w:rsidRDefault="0010522B" w:rsidP="00472982">
      <w:pPr>
        <w:pStyle w:val="Ttulo1"/>
      </w:pPr>
      <w:bookmarkStart w:id="6" w:name="_Toc134409648"/>
      <w:bookmarkStart w:id="7" w:name="_Toc404963520"/>
      <w:bookmarkStart w:id="8" w:name="_Toc423722108"/>
      <w:r>
        <w:t>Indicadores de sucesso do projeto</w:t>
      </w:r>
      <w:bookmarkEnd w:id="6"/>
      <w:bookmarkEnd w:id="7"/>
      <w:bookmarkEnd w:id="8"/>
    </w:p>
    <w:p w:rsidR="0010522B" w:rsidRDefault="00FA5F3D" w:rsidP="00652244">
      <w:pPr>
        <w:pStyle w:val="Comments"/>
      </w:pPr>
      <w:r>
        <w:t>Otimizar as viagens e seus relatórios.</w:t>
      </w:r>
    </w:p>
    <w:p w:rsidR="00FA5F3D" w:rsidRDefault="00FA5F3D" w:rsidP="00652244">
      <w:pPr>
        <w:pStyle w:val="Comments"/>
      </w:pPr>
      <w:r>
        <w:t>Custo baixo referente as viagens realizadas.</w:t>
      </w:r>
    </w:p>
    <w:p w:rsidR="00C34A3D" w:rsidRDefault="002A69B7" w:rsidP="00652244">
      <w:pPr>
        <w:pStyle w:val="Comments"/>
      </w:pPr>
      <w:r>
        <w:t>O próprio usuário tem seu acesso, sem precisar de uma terceira pessoa para coletar informações.</w:t>
      </w:r>
    </w:p>
    <w:p w:rsidR="00C34A3D" w:rsidRDefault="00C34A3D">
      <w:pPr>
        <w:spacing w:after="200" w:line="276" w:lineRule="auto"/>
        <w:rPr>
          <w:rFonts w:asciiTheme="minorHAnsi" w:eastAsia="Times" w:hAnsiTheme="minorHAnsi" w:cs="Times New Roman"/>
          <w:sz w:val="16"/>
          <w:szCs w:val="20"/>
          <w:lang w:eastAsia="pt-BR"/>
        </w:rPr>
      </w:pPr>
      <w:r>
        <w:br w:type="page"/>
      </w:r>
    </w:p>
    <w:p w:rsidR="0010522B" w:rsidRPr="00244C1A" w:rsidRDefault="00F56FBE" w:rsidP="00652244">
      <w:pPr>
        <w:pStyle w:val="Comments"/>
      </w:pPr>
      <w:r>
        <w:lastRenderedPageBreak/>
        <w:tab/>
      </w:r>
    </w:p>
    <w:p w:rsidR="003B326E" w:rsidRDefault="003B326E" w:rsidP="00472982">
      <w:pPr>
        <w:pStyle w:val="Ttulo1"/>
      </w:pPr>
      <w:bookmarkStart w:id="9" w:name="_Toc404963521"/>
      <w:bookmarkStart w:id="10" w:name="_Toc423722109"/>
      <w:r w:rsidRPr="00BC5FAE">
        <w:t>Previsão das Principais Entregas</w:t>
      </w:r>
      <w:bookmarkEnd w:id="9"/>
      <w:bookmarkEnd w:id="10"/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345"/>
        <w:gridCol w:w="1722"/>
      </w:tblGrid>
      <w:tr w:rsidR="0045158F" w:rsidRPr="00727C66" w:rsidTr="0045158F">
        <w:tc>
          <w:tcPr>
            <w:tcW w:w="7345" w:type="dxa"/>
            <w:shd w:val="clear" w:color="auto" w:fill="DBE5F1" w:themeFill="accent1" w:themeFillTint="33"/>
            <w:vAlign w:val="center"/>
          </w:tcPr>
          <w:p w:rsidR="0045158F" w:rsidRPr="00727C66" w:rsidRDefault="0045158F" w:rsidP="00652244">
            <w:pPr>
              <w:pStyle w:val="Comments"/>
            </w:pPr>
            <w:r>
              <w:t>Marcos</w:t>
            </w:r>
          </w:p>
        </w:tc>
        <w:tc>
          <w:tcPr>
            <w:tcW w:w="1722" w:type="dxa"/>
            <w:shd w:val="clear" w:color="auto" w:fill="DBE5F1" w:themeFill="accent1" w:themeFillTint="33"/>
            <w:vAlign w:val="center"/>
          </w:tcPr>
          <w:p w:rsidR="0045158F" w:rsidRPr="00727C66" w:rsidRDefault="0045158F" w:rsidP="00652244">
            <w:pPr>
              <w:pStyle w:val="Comments"/>
            </w:pPr>
            <w:r w:rsidRPr="00727C66">
              <w:t>Previsão</w:t>
            </w:r>
          </w:p>
        </w:tc>
      </w:tr>
      <w:tr w:rsidR="0045158F" w:rsidRPr="00727C66" w:rsidTr="0045158F">
        <w:tc>
          <w:tcPr>
            <w:tcW w:w="7345" w:type="dxa"/>
          </w:tcPr>
          <w:p w:rsidR="0045158F" w:rsidRDefault="0045158F" w:rsidP="00652244">
            <w:pPr>
              <w:pStyle w:val="Comments"/>
            </w:pPr>
            <w:r>
              <w:t>Termo de abertura,</w:t>
            </w:r>
          </w:p>
          <w:p w:rsidR="0045158F" w:rsidRDefault="0045158F" w:rsidP="00652244">
            <w:pPr>
              <w:pStyle w:val="Comments"/>
            </w:pPr>
            <w:r>
              <w:t xml:space="preserve">Reunião de </w:t>
            </w:r>
            <w:proofErr w:type="spellStart"/>
            <w:r>
              <w:t>Kick</w:t>
            </w:r>
            <w:proofErr w:type="spellEnd"/>
            <w:r>
              <w:t>-Off,</w:t>
            </w:r>
          </w:p>
          <w:p w:rsidR="0045158F" w:rsidRDefault="0045158F" w:rsidP="00652244">
            <w:pPr>
              <w:pStyle w:val="Comments"/>
            </w:pPr>
            <w:r>
              <w:t>Briefing,</w:t>
            </w:r>
          </w:p>
          <w:p w:rsidR="0045158F" w:rsidRDefault="0045158F" w:rsidP="00652244">
            <w:pPr>
              <w:pStyle w:val="Comments"/>
            </w:pPr>
            <w:r>
              <w:t>Especificação de trabalho de projeto,</w:t>
            </w:r>
          </w:p>
          <w:p w:rsidR="0045158F" w:rsidRDefault="0045158F" w:rsidP="00652244">
            <w:pPr>
              <w:pStyle w:val="Comments"/>
            </w:pPr>
            <w:r>
              <w:t>Business Case,</w:t>
            </w:r>
          </w:p>
          <w:p w:rsidR="0045158F" w:rsidRPr="00A5767B" w:rsidRDefault="0045158F" w:rsidP="00652244">
            <w:pPr>
              <w:pStyle w:val="Comments"/>
            </w:pPr>
            <w:r>
              <w:t>Termo de Aceite.</w:t>
            </w:r>
          </w:p>
        </w:tc>
        <w:tc>
          <w:tcPr>
            <w:tcW w:w="1722" w:type="dxa"/>
            <w:vAlign w:val="center"/>
          </w:tcPr>
          <w:p w:rsidR="0045158F" w:rsidRDefault="0045158F" w:rsidP="00652244">
            <w:pPr>
              <w:pStyle w:val="Comments"/>
            </w:pPr>
            <w:r>
              <w:t>29/03/2019,</w:t>
            </w:r>
          </w:p>
          <w:p w:rsidR="0045158F" w:rsidRDefault="0045158F" w:rsidP="00652244">
            <w:pPr>
              <w:pStyle w:val="Comments"/>
            </w:pPr>
            <w:r>
              <w:t>28/03/2019,</w:t>
            </w:r>
          </w:p>
          <w:p w:rsidR="0045158F" w:rsidRDefault="0045158F" w:rsidP="00652244">
            <w:pPr>
              <w:pStyle w:val="Comments"/>
            </w:pPr>
            <w:r>
              <w:t>12/04/2019,</w:t>
            </w:r>
          </w:p>
          <w:p w:rsidR="0045158F" w:rsidRDefault="0045158F" w:rsidP="00652244">
            <w:pPr>
              <w:pStyle w:val="Comments"/>
            </w:pPr>
            <w:r>
              <w:t>15/04/2019,</w:t>
            </w:r>
          </w:p>
          <w:p w:rsidR="0045158F" w:rsidRDefault="0045158F" w:rsidP="00652244">
            <w:pPr>
              <w:pStyle w:val="Comments"/>
            </w:pPr>
            <w:r>
              <w:t>19/04/2019,</w:t>
            </w:r>
          </w:p>
          <w:p w:rsidR="0045158F" w:rsidRPr="00727C66" w:rsidRDefault="0045158F" w:rsidP="00652244">
            <w:pPr>
              <w:pStyle w:val="Comments"/>
            </w:pPr>
            <w:r>
              <w:t>22/04/2019.</w:t>
            </w:r>
          </w:p>
        </w:tc>
      </w:tr>
    </w:tbl>
    <w:p w:rsidR="00CF544E" w:rsidRPr="00244C1A" w:rsidRDefault="00CF544E" w:rsidP="00CF544E">
      <w:pPr>
        <w:tabs>
          <w:tab w:val="num" w:pos="750"/>
        </w:tabs>
      </w:pPr>
    </w:p>
    <w:p w:rsidR="000F0D5E" w:rsidRPr="00AA3C95" w:rsidRDefault="000F0D5E" w:rsidP="00472982">
      <w:pPr>
        <w:pStyle w:val="Ttulo1"/>
      </w:pPr>
      <w:bookmarkStart w:id="11" w:name="_Toc404963522"/>
      <w:bookmarkStart w:id="12" w:name="_Toc423722110"/>
      <w:r w:rsidRPr="00AA3C95">
        <w:t>Organização do Projeto (Governança)</w:t>
      </w:r>
      <w:bookmarkEnd w:id="11"/>
      <w:bookmarkEnd w:id="12"/>
    </w:p>
    <w:p w:rsidR="00CF544E" w:rsidRDefault="006C61B4" w:rsidP="00CF544E">
      <w:pPr>
        <w:pStyle w:val="Cabealho"/>
        <w:tabs>
          <w:tab w:val="num" w:pos="750"/>
        </w:tabs>
      </w:pPr>
      <w:r>
        <w:t>Responsabilidades do contratante é fornecer dados, cumprir com os pagamentos</w:t>
      </w:r>
      <w:r w:rsidR="006705C3">
        <w:t xml:space="preserve"> e prazos de entrega</w:t>
      </w:r>
      <w:r w:rsidR="00FA5F2C">
        <w:t>s e reuniões</w:t>
      </w:r>
      <w:r w:rsidR="006705C3">
        <w:t>, definir uma plataforma X para iniciação do projeto.</w:t>
      </w:r>
    </w:p>
    <w:p w:rsidR="00CF544E" w:rsidRPr="00244C1A" w:rsidRDefault="00CF544E" w:rsidP="00CF544E">
      <w:pPr>
        <w:pStyle w:val="Cabealho"/>
        <w:tabs>
          <w:tab w:val="num" w:pos="750"/>
        </w:tabs>
      </w:pPr>
    </w:p>
    <w:p w:rsidR="00CF544E" w:rsidRPr="00244C1A" w:rsidRDefault="00CF544E" w:rsidP="00472982">
      <w:pPr>
        <w:pStyle w:val="Ttulo1"/>
      </w:pPr>
      <w:bookmarkStart w:id="13" w:name="_Toc404963523"/>
      <w:bookmarkStart w:id="14" w:name="_Toc423722111"/>
      <w:r w:rsidRPr="00244C1A">
        <w:t>Análise competitiva</w:t>
      </w:r>
      <w:bookmarkEnd w:id="13"/>
      <w:bookmarkEnd w:id="14"/>
    </w:p>
    <w:p w:rsidR="00CF544E" w:rsidRDefault="00652244" w:rsidP="004320C2">
      <w:pPr>
        <w:pStyle w:val="Comments"/>
      </w:pPr>
      <w:r>
        <w:t>O objetivo é realizar um sistema que atenda todas as necessidades e de forma única, sendo de caso para caso, onde cada problema tem sua solução.</w:t>
      </w:r>
    </w:p>
    <w:p w:rsidR="00715235" w:rsidRPr="00244C1A" w:rsidRDefault="00715235" w:rsidP="00CF544E">
      <w:pPr>
        <w:tabs>
          <w:tab w:val="num" w:pos="750"/>
        </w:tabs>
      </w:pPr>
    </w:p>
    <w:p w:rsidR="00CF544E" w:rsidRPr="00244C1A" w:rsidRDefault="00230488" w:rsidP="00472982">
      <w:pPr>
        <w:pStyle w:val="Ttulo1"/>
      </w:pPr>
      <w:bookmarkStart w:id="15" w:name="_Toc404963524"/>
      <w:bookmarkStart w:id="16" w:name="_Toc423722112"/>
      <w:r>
        <w:t>Partes interessadas</w:t>
      </w:r>
      <w:bookmarkEnd w:id="15"/>
      <w:bookmarkEnd w:id="16"/>
    </w:p>
    <w:p w:rsidR="007E53DB" w:rsidRDefault="004320C2" w:rsidP="004320C2">
      <w:pPr>
        <w:pStyle w:val="PargrafodaLista"/>
        <w:numPr>
          <w:ilvl w:val="0"/>
          <w:numId w:val="2"/>
        </w:numPr>
      </w:pPr>
      <w:r>
        <w:t>CEO</w:t>
      </w:r>
      <w:r w:rsidR="007E53DB">
        <w:t xml:space="preserve">: </w:t>
      </w:r>
      <w:r w:rsidR="007E53DB" w:rsidRPr="007E53DB">
        <w:t>Diretor geral ou presidente da empresa, é o cargo que está no topo da hierarquia operacional.</w:t>
      </w:r>
    </w:p>
    <w:p w:rsidR="007E53DB" w:rsidRDefault="004320C2" w:rsidP="004320C2">
      <w:pPr>
        <w:pStyle w:val="PargrafodaLista"/>
        <w:numPr>
          <w:ilvl w:val="0"/>
          <w:numId w:val="2"/>
        </w:numPr>
      </w:pPr>
      <w:r>
        <w:t>CFO</w:t>
      </w:r>
      <w:r w:rsidR="007E53DB">
        <w:t xml:space="preserve">: </w:t>
      </w:r>
      <w:r w:rsidR="007E53DB" w:rsidRPr="007E53DB">
        <w:t>Diretor financeiro, é o profissional que comanda a administração e planejamento financeiro da empresa</w:t>
      </w:r>
      <w:r w:rsidR="007E53DB">
        <w:t>.</w:t>
      </w:r>
    </w:p>
    <w:p w:rsidR="007E53DB" w:rsidRPr="007E53DB" w:rsidRDefault="004320C2" w:rsidP="007E53DB">
      <w:pPr>
        <w:pStyle w:val="PargrafodaLista"/>
        <w:numPr>
          <w:ilvl w:val="0"/>
          <w:numId w:val="2"/>
        </w:numPr>
      </w:pPr>
      <w:r>
        <w:t>CIO</w:t>
      </w:r>
      <w:r w:rsidR="007E53DB">
        <w:t>:</w:t>
      </w:r>
      <w:r w:rsidR="007E53DB" w:rsidRPr="007E53DB">
        <w:t xml:space="preserve"> </w:t>
      </w:r>
      <w:r w:rsidR="007E53DB" w:rsidRPr="007E53DB">
        <w:t>Diretor de Tecnologia da Informação, fica responsável por toda a informática de uma empresa.</w:t>
      </w:r>
    </w:p>
    <w:p w:rsidR="007E53DB" w:rsidRDefault="004320C2" w:rsidP="007E53DB">
      <w:pPr>
        <w:pStyle w:val="PargrafodaLista"/>
        <w:numPr>
          <w:ilvl w:val="0"/>
          <w:numId w:val="2"/>
        </w:numPr>
      </w:pPr>
      <w:r>
        <w:t>CTO</w:t>
      </w:r>
      <w:r w:rsidR="007E53DB">
        <w:t>:</w:t>
      </w:r>
      <w:r w:rsidR="007E53DB" w:rsidRPr="007E53DB">
        <w:t xml:space="preserve"> </w:t>
      </w:r>
      <w:r w:rsidR="007E53DB" w:rsidRPr="007E53DB">
        <w:t>Diretor técnico, mais presente em empresas de TI e indústrias, dirige ações de cunho tecnológico e/ou científico.</w:t>
      </w:r>
    </w:p>
    <w:p w:rsidR="007E53DB" w:rsidRPr="007E53DB" w:rsidRDefault="004320C2" w:rsidP="007E53DB">
      <w:pPr>
        <w:pStyle w:val="PargrafodaLista"/>
        <w:numPr>
          <w:ilvl w:val="0"/>
          <w:numId w:val="2"/>
        </w:numPr>
      </w:pPr>
      <w:r>
        <w:t>COO</w:t>
      </w:r>
      <w:r w:rsidR="007E53DB">
        <w:t>:</w:t>
      </w:r>
      <w:r w:rsidR="007E53DB" w:rsidRPr="007E53DB">
        <w:t xml:space="preserve"> </w:t>
      </w:r>
      <w:r w:rsidR="007E53DB" w:rsidRPr="007E53DB">
        <w:t>Diretor de Operações, é o braço direito do CEO e responsável por cuidar de perto do negócio da empresa.</w:t>
      </w:r>
    </w:p>
    <w:p w:rsidR="004320C2" w:rsidRDefault="004320C2" w:rsidP="007E53DB">
      <w:pPr>
        <w:ind w:left="360"/>
      </w:pPr>
    </w:p>
    <w:p w:rsidR="00230488" w:rsidRPr="00AA3C95" w:rsidRDefault="00230488" w:rsidP="00472982">
      <w:pPr>
        <w:pStyle w:val="Ttulo1"/>
      </w:pPr>
      <w:bookmarkStart w:id="17" w:name="_Toc404963525"/>
      <w:bookmarkStart w:id="18" w:name="_Toc423722113"/>
      <w:r w:rsidRPr="00AA3C95">
        <w:t>Orçamento e Estimativa dos Esforços</w:t>
      </w:r>
      <w:bookmarkEnd w:id="17"/>
      <w:bookmarkEnd w:id="18"/>
    </w:p>
    <w:p w:rsidR="00481383" w:rsidRDefault="00481383" w:rsidP="00481383">
      <w:r>
        <w:t>O orçamento total para a reforma é de R$30.000,00 e a duração do projeto previsto de 1 mês.</w:t>
      </w:r>
    </w:p>
    <w:p w:rsidR="007579D4" w:rsidRDefault="00481383" w:rsidP="00472982">
      <w:pPr>
        <w:tabs>
          <w:tab w:val="left" w:pos="3000"/>
        </w:tabs>
      </w:pPr>
      <w:r>
        <w:t>Plataforma Windows</w:t>
      </w:r>
      <w:r w:rsidR="00B57567">
        <w:t xml:space="preserve">, </w:t>
      </w:r>
      <w:proofErr w:type="spellStart"/>
      <w:r w:rsidR="00C06832">
        <w:t>NodeJS</w:t>
      </w:r>
      <w:proofErr w:type="spellEnd"/>
      <w:r w:rsidR="00B57567">
        <w:t xml:space="preserve"> (</w:t>
      </w:r>
      <w:proofErr w:type="spellStart"/>
      <w:r w:rsidR="00B57567">
        <w:t>ionic</w:t>
      </w:r>
      <w:proofErr w:type="spellEnd"/>
      <w:r w:rsidR="00B57567">
        <w:t xml:space="preserve">), </w:t>
      </w:r>
      <w:proofErr w:type="spellStart"/>
      <w:r w:rsidR="00B57567">
        <w:t>PostGreeSQL</w:t>
      </w:r>
      <w:proofErr w:type="spellEnd"/>
      <w:r w:rsidR="009F5CAB">
        <w:t>.</w:t>
      </w:r>
      <w:bookmarkStart w:id="19" w:name="_GoBack"/>
      <w:bookmarkEnd w:id="19"/>
    </w:p>
    <w:p w:rsidR="00CF544E" w:rsidRDefault="00472982" w:rsidP="00472982">
      <w:pPr>
        <w:tabs>
          <w:tab w:val="left" w:pos="3000"/>
        </w:tabs>
      </w:pPr>
      <w:r>
        <w:tab/>
      </w:r>
    </w:p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D3409E" w:rsidP="002D679E">
            <w:r>
              <w:t>UNIVAS</w:t>
            </w:r>
          </w:p>
        </w:tc>
        <w:tc>
          <w:tcPr>
            <w:tcW w:w="1559" w:type="dxa"/>
            <w:vAlign w:val="center"/>
          </w:tcPr>
          <w:p w:rsidR="008843C9" w:rsidRPr="00C52528" w:rsidRDefault="00C06832" w:rsidP="002D679E">
            <w:r>
              <w:t>25/04/2019</w:t>
            </w:r>
          </w:p>
        </w:tc>
      </w:tr>
      <w:tr w:rsidR="00D3409E" w:rsidRPr="00C52528" w:rsidTr="00842903">
        <w:trPr>
          <w:trHeight w:val="340"/>
        </w:trPr>
        <w:tc>
          <w:tcPr>
            <w:tcW w:w="2438" w:type="dxa"/>
            <w:vAlign w:val="center"/>
          </w:tcPr>
          <w:p w:rsidR="00D3409E" w:rsidRPr="00CE3355" w:rsidRDefault="00D3409E" w:rsidP="00D3409E">
            <w:pPr>
              <w:pStyle w:val="Tabela"/>
            </w:pPr>
            <w:r>
              <w:t>Solicitante do Projeto</w:t>
            </w:r>
          </w:p>
        </w:tc>
        <w:tc>
          <w:tcPr>
            <w:tcW w:w="4678" w:type="dxa"/>
            <w:vAlign w:val="center"/>
          </w:tcPr>
          <w:p w:rsidR="00D3409E" w:rsidRPr="00C52528" w:rsidRDefault="00D3409E" w:rsidP="00D3409E">
            <w:proofErr w:type="spellStart"/>
            <w:r>
              <w:t>Notorious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>.</w:t>
            </w:r>
          </w:p>
        </w:tc>
        <w:tc>
          <w:tcPr>
            <w:tcW w:w="1559" w:type="dxa"/>
            <w:vAlign w:val="center"/>
          </w:tcPr>
          <w:p w:rsidR="00D3409E" w:rsidRPr="00C52528" w:rsidRDefault="00C06832" w:rsidP="00D3409E">
            <w:r>
              <w:t>25/04/2019</w:t>
            </w:r>
          </w:p>
        </w:tc>
      </w:tr>
    </w:tbl>
    <w:p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ADA" w:rsidRDefault="00786ADA" w:rsidP="005E1593">
      <w:r>
        <w:separator/>
      </w:r>
    </w:p>
  </w:endnote>
  <w:endnote w:type="continuationSeparator" w:id="0">
    <w:p w:rsidR="00786ADA" w:rsidRDefault="00786AD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6419CA" w:rsidRPr="006419CA" w:rsidTr="009D29B2">
      <w:trPr>
        <w:jc w:val="center"/>
      </w:trPr>
      <w:tc>
        <w:tcPr>
          <w:tcW w:w="2500" w:type="pct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2419F">
            <w:rPr>
              <w:noProof/>
              <w:color w:val="244061" w:themeColor="accent1" w:themeShade="80"/>
            </w:rPr>
            <w:t>Business Case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6419CA" w:rsidRPr="006419CA" w:rsidRDefault="006419CA" w:rsidP="002E5B1C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022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022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2E5B1C" w:rsidRPr="006419CA" w:rsidTr="009D29B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2133124225"/>
          <w:placeholder>
            <w:docPart w:val="0D40873111CF4A00A794197B2301A2F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2E5B1C" w:rsidRPr="006419CA" w:rsidRDefault="002E5B1C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:rsidR="002E5B1C" w:rsidRPr="006419CA" w:rsidRDefault="00786AD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2E5B1C" w:rsidRPr="00A816A5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ADA" w:rsidRDefault="00786ADA" w:rsidP="005E1593">
      <w:r>
        <w:separator/>
      </w:r>
    </w:p>
  </w:footnote>
  <w:footnote w:type="continuationSeparator" w:id="0">
    <w:p w:rsidR="00786ADA" w:rsidRDefault="00786AD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2E5B1C" w:rsidRPr="00AD691F" w:rsidTr="002E5B1C">
      <w:trPr>
        <w:trHeight w:val="567"/>
        <w:jc w:val="center"/>
      </w:trPr>
      <w:tc>
        <w:tcPr>
          <w:tcW w:w="6492" w:type="dxa"/>
          <w:vAlign w:val="center"/>
        </w:tcPr>
        <w:p w:rsidR="002E5B1C" w:rsidRPr="00323FAA" w:rsidRDefault="002E5B1C" w:rsidP="005E1593">
          <w:pPr>
            <w:pStyle w:val="Cabealho"/>
            <w:rPr>
              <w:sz w:val="22"/>
            </w:rPr>
          </w:pPr>
          <w:r w:rsidRPr="00323FAA">
            <w:fldChar w:fldCharType="begin"/>
          </w:r>
          <w:r w:rsidRPr="00323FAA">
            <w:rPr>
              <w:sz w:val="22"/>
            </w:rPr>
            <w:instrText xml:space="preserve"> TITLE   \* MERGEFORMAT </w:instrText>
          </w:r>
          <w:r w:rsidRPr="00323FAA">
            <w:fldChar w:fldCharType="separate"/>
          </w:r>
          <w:r w:rsidRPr="00323FAA">
            <w:rPr>
              <w:sz w:val="22"/>
            </w:rPr>
            <w:t>Business Case</w:t>
          </w:r>
          <w:r w:rsidRPr="00323FA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2E5B1C" w:rsidRPr="00AD691F" w:rsidRDefault="00323FAA" w:rsidP="00652244">
          <w:pPr>
            <w:pStyle w:val="Comments"/>
          </w:pPr>
          <w:r>
            <w:rPr>
              <w:noProof/>
            </w:rPr>
            <w:drawing>
              <wp:inline distT="0" distB="0" distL="0" distR="0" wp14:anchorId="05DDDE6D" wp14:editId="2BAAB957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E5B1C" w:rsidRPr="00A10908" w:rsidTr="002E5B1C">
      <w:trPr>
        <w:trHeight w:val="567"/>
        <w:jc w:val="center"/>
      </w:trPr>
      <w:tc>
        <w:tcPr>
          <w:tcW w:w="6492" w:type="dxa"/>
          <w:vAlign w:val="center"/>
        </w:tcPr>
        <w:p w:rsidR="002E5B1C" w:rsidRPr="00323FAA" w:rsidRDefault="008E5FD8" w:rsidP="002D679E">
          <w:pPr>
            <w:pStyle w:val="Cabealho"/>
            <w:rPr>
              <w:sz w:val="22"/>
            </w:rPr>
          </w:pPr>
          <w:r w:rsidRPr="00323FAA">
            <w:fldChar w:fldCharType="begin"/>
          </w:r>
          <w:r w:rsidRPr="00323FAA">
            <w:rPr>
              <w:sz w:val="22"/>
            </w:rPr>
            <w:instrText xml:space="preserve"> SUBJECT   \* MERGEFORMAT </w:instrText>
          </w:r>
          <w:r w:rsidRPr="00323FAA">
            <w:fldChar w:fldCharType="separate"/>
          </w:r>
          <w:r w:rsidR="002E5B1C" w:rsidRPr="00323FAA">
            <w:rPr>
              <w:sz w:val="22"/>
            </w:rPr>
            <w:t>Nome do Projeto</w:t>
          </w:r>
          <w:r w:rsidRPr="00323FAA">
            <w:fldChar w:fldCharType="end"/>
          </w:r>
        </w:p>
      </w:tc>
      <w:tc>
        <w:tcPr>
          <w:tcW w:w="1956" w:type="dxa"/>
          <w:vMerge/>
          <w:vAlign w:val="center"/>
        </w:tcPr>
        <w:p w:rsidR="002E5B1C" w:rsidRPr="00A10908" w:rsidRDefault="002E5B1C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3905"/>
    <w:multiLevelType w:val="hybridMultilevel"/>
    <w:tmpl w:val="30B4A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57F2"/>
    <w:multiLevelType w:val="hybridMultilevel"/>
    <w:tmpl w:val="4AA2757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36"/>
    <w:rsid w:val="00013FFF"/>
    <w:rsid w:val="000909BF"/>
    <w:rsid w:val="000E2853"/>
    <w:rsid w:val="000F0D5E"/>
    <w:rsid w:val="0010522B"/>
    <w:rsid w:val="00163821"/>
    <w:rsid w:val="001D02B0"/>
    <w:rsid w:val="001D497F"/>
    <w:rsid w:val="001F3D30"/>
    <w:rsid w:val="00230488"/>
    <w:rsid w:val="00274187"/>
    <w:rsid w:val="0029024F"/>
    <w:rsid w:val="002A69B7"/>
    <w:rsid w:val="002B45D4"/>
    <w:rsid w:val="002C2B6B"/>
    <w:rsid w:val="002E5B1C"/>
    <w:rsid w:val="002F311E"/>
    <w:rsid w:val="00323FAA"/>
    <w:rsid w:val="00331443"/>
    <w:rsid w:val="00341B09"/>
    <w:rsid w:val="0034544C"/>
    <w:rsid w:val="003850F4"/>
    <w:rsid w:val="00397488"/>
    <w:rsid w:val="003B326E"/>
    <w:rsid w:val="003D377B"/>
    <w:rsid w:val="004251F3"/>
    <w:rsid w:val="0042609D"/>
    <w:rsid w:val="004320C2"/>
    <w:rsid w:val="0045158F"/>
    <w:rsid w:val="00472982"/>
    <w:rsid w:val="00481383"/>
    <w:rsid w:val="004B2855"/>
    <w:rsid w:val="004B60F1"/>
    <w:rsid w:val="004E5C87"/>
    <w:rsid w:val="004F7385"/>
    <w:rsid w:val="0055540E"/>
    <w:rsid w:val="00567B67"/>
    <w:rsid w:val="005A063C"/>
    <w:rsid w:val="005E1593"/>
    <w:rsid w:val="005F487B"/>
    <w:rsid w:val="006419CA"/>
    <w:rsid w:val="00652244"/>
    <w:rsid w:val="00663704"/>
    <w:rsid w:val="006705C3"/>
    <w:rsid w:val="006A233C"/>
    <w:rsid w:val="006B31CC"/>
    <w:rsid w:val="006C61B4"/>
    <w:rsid w:val="006D67AF"/>
    <w:rsid w:val="006E41BA"/>
    <w:rsid w:val="00715235"/>
    <w:rsid w:val="00731F36"/>
    <w:rsid w:val="00743E89"/>
    <w:rsid w:val="007532C9"/>
    <w:rsid w:val="007579D4"/>
    <w:rsid w:val="007719D2"/>
    <w:rsid w:val="00783E24"/>
    <w:rsid w:val="00786ADA"/>
    <w:rsid w:val="007A054B"/>
    <w:rsid w:val="007B5F7C"/>
    <w:rsid w:val="007D4FCF"/>
    <w:rsid w:val="007E53DB"/>
    <w:rsid w:val="00842903"/>
    <w:rsid w:val="00871E89"/>
    <w:rsid w:val="008843C9"/>
    <w:rsid w:val="008961DC"/>
    <w:rsid w:val="008E5FD8"/>
    <w:rsid w:val="00932ACC"/>
    <w:rsid w:val="009A425C"/>
    <w:rsid w:val="009D29B2"/>
    <w:rsid w:val="009F5CAB"/>
    <w:rsid w:val="00AC022F"/>
    <w:rsid w:val="00AE1992"/>
    <w:rsid w:val="00B57567"/>
    <w:rsid w:val="00B93271"/>
    <w:rsid w:val="00B9552F"/>
    <w:rsid w:val="00C06832"/>
    <w:rsid w:val="00C2419F"/>
    <w:rsid w:val="00C34A3D"/>
    <w:rsid w:val="00C52528"/>
    <w:rsid w:val="00C7042E"/>
    <w:rsid w:val="00C80FBC"/>
    <w:rsid w:val="00C97055"/>
    <w:rsid w:val="00CA7F3F"/>
    <w:rsid w:val="00CE2B3B"/>
    <w:rsid w:val="00CF544E"/>
    <w:rsid w:val="00D3409E"/>
    <w:rsid w:val="00D37957"/>
    <w:rsid w:val="00DA5EB3"/>
    <w:rsid w:val="00E04E66"/>
    <w:rsid w:val="00E14B40"/>
    <w:rsid w:val="00E34C15"/>
    <w:rsid w:val="00E7763E"/>
    <w:rsid w:val="00E879E4"/>
    <w:rsid w:val="00EF326B"/>
    <w:rsid w:val="00F04CC7"/>
    <w:rsid w:val="00F10483"/>
    <w:rsid w:val="00F463E7"/>
    <w:rsid w:val="00F56FBE"/>
    <w:rsid w:val="00FA5F2C"/>
    <w:rsid w:val="00FA5F3D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73024"/>
  <w15:docId w15:val="{70C33FF7-004A-4F59-8859-5365661F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FA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C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">
    <w:name w:val="Title"/>
    <w:basedOn w:val="Normal"/>
    <w:next w:val="Normal"/>
    <w:link w:val="TtuloChar"/>
    <w:qFormat/>
    <w:rsid w:val="00CF544E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CF544E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7055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97055"/>
    <w:pPr>
      <w:spacing w:after="100"/>
    </w:pPr>
  </w:style>
  <w:style w:type="character" w:styleId="Hyperlink">
    <w:name w:val="Hyperlink"/>
    <w:basedOn w:val="Fontepargpadro"/>
    <w:uiPriority w:val="99"/>
    <w:unhideWhenUsed/>
    <w:rsid w:val="00C97055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2E5B1C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652244"/>
    <w:rPr>
      <w:rFonts w:asciiTheme="minorHAnsi" w:hAnsiTheme="minorHAnsi"/>
      <w:szCs w:val="16"/>
      <w:lang w:val="pt-BR"/>
    </w:rPr>
  </w:style>
  <w:style w:type="character" w:customStyle="1" w:styleId="CommentsChar">
    <w:name w:val="Comments Char"/>
    <w:basedOn w:val="Fontepargpadro"/>
    <w:link w:val="Comments"/>
    <w:rsid w:val="00652244"/>
    <w:rPr>
      <w:rFonts w:eastAsia="Times" w:cs="Times New Roman"/>
      <w:sz w:val="16"/>
      <w:szCs w:val="16"/>
      <w:lang w:eastAsia="pt-BR"/>
    </w:rPr>
  </w:style>
  <w:style w:type="paragraph" w:customStyle="1" w:styleId="Verses">
    <w:name w:val="Versões"/>
    <w:link w:val="VersesChar"/>
    <w:qFormat/>
    <w:rsid w:val="00323FAA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323FAA"/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unhideWhenUsed/>
    <w:rsid w:val="00323FAA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FA5F3D"/>
    <w:rPr>
      <w:color w:val="800080" w:themeColor="followed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932ACC"/>
    <w:pPr>
      <w:spacing w:after="100"/>
      <w:ind w:left="660"/>
    </w:pPr>
  </w:style>
  <w:style w:type="paragraph" w:styleId="PargrafodaLista">
    <w:name w:val="List Paragraph"/>
    <w:basedOn w:val="Normal"/>
    <w:uiPriority w:val="1"/>
    <w:qFormat/>
    <w:rsid w:val="0043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business-ca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0873111CF4A00A794197B2301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F6C79-5A35-4485-B111-ACE4DF290EA2}"/>
      </w:docPartPr>
      <w:docPartBody>
        <w:p w:rsidR="006067EA" w:rsidRDefault="00AD4D25">
          <w:r w:rsidRPr="00A816A5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D25"/>
    <w:rsid w:val="002361F8"/>
    <w:rsid w:val="003A1CA3"/>
    <w:rsid w:val="004645BC"/>
    <w:rsid w:val="006067EA"/>
    <w:rsid w:val="00667643"/>
    <w:rsid w:val="00773333"/>
    <w:rsid w:val="00866A5E"/>
    <w:rsid w:val="00954950"/>
    <w:rsid w:val="00AD4D25"/>
    <w:rsid w:val="00E9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D25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4D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F4A0A-7363-46BF-9DBC-3F1F1AE89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541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Case</vt:lpstr>
      <vt:lpstr>Business Case</vt:lpstr>
    </vt:vector>
  </TitlesOfParts>
  <Company>PMO Escritório de Projetos</Company>
  <LinksUpToDate>false</LinksUpToDate>
  <CharactersWithSpaces>3462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Nome do Projeto</dc:subject>
  <dc:creator>eduardo@escritoriodeprojetos.com.br</dc:creator>
  <cp:keywords>Template Gerenciamento de Projetos</cp:keywords>
  <dc:description>http://www.escritoriodeprojetos.com.br</dc:description>
  <cp:lastModifiedBy>John Houston</cp:lastModifiedBy>
  <cp:revision>2</cp:revision>
  <dcterms:created xsi:type="dcterms:W3CDTF">2019-04-02T22:23:00Z</dcterms:created>
  <dcterms:modified xsi:type="dcterms:W3CDTF">2019-04-02T22:23:00Z</dcterms:modified>
</cp:coreProperties>
</file>